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b/>
          <w:sz w:val="28"/>
          <w:szCs w:val="28"/>
          <w:lang w:eastAsia="zh-CN"/>
        </w:rPr>
      </w:pPr>
      <w:bookmarkStart w:id="0" w:name="_GoBack"/>
      <w:bookmarkEnd w:id="0"/>
      <w:r>
        <w:rPr>
          <w:b/>
          <w:sz w:val="28"/>
          <w:szCs w:val="28"/>
        </w:rPr>
        <w:t>ISSUES TRACKING FORM</w:t>
      </w:r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8806CB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</w:t>
            </w:r>
            <w:r w:rsidR="004F3317">
              <w:rPr>
                <w:rFonts w:hint="eastAsia"/>
                <w:b/>
                <w:sz w:val="28"/>
                <w:szCs w:val="28"/>
                <w:lang w:eastAsia="zh-CN"/>
              </w:rPr>
              <w:t>6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/</w:t>
            </w:r>
            <w:r w:rsidR="004F3317">
              <w:rPr>
                <w:rFonts w:hint="eastAsia"/>
                <w:b/>
                <w:sz w:val="28"/>
                <w:szCs w:val="28"/>
                <w:lang w:eastAsia="zh-CN"/>
              </w:rPr>
              <w:t>25</w:t>
            </w:r>
          </w:p>
        </w:tc>
        <w:tc>
          <w:tcPr>
            <w:tcW w:w="2840" w:type="dxa"/>
          </w:tcPr>
          <w:p w:rsidR="0079168A" w:rsidRDefault="0079168A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4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AB129B" w:rsidRPr="0003022E" w:rsidTr="00161F28">
        <w:trPr>
          <w:trHeight w:val="584"/>
        </w:trPr>
        <w:tc>
          <w:tcPr>
            <w:tcW w:w="1091" w:type="dxa"/>
          </w:tcPr>
          <w:p w:rsidR="00AB129B" w:rsidRPr="0003022E" w:rsidRDefault="00AB129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6.24</w:t>
            </w:r>
          </w:p>
        </w:tc>
        <w:tc>
          <w:tcPr>
            <w:tcW w:w="3398" w:type="dxa"/>
          </w:tcPr>
          <w:p w:rsidR="00AB129B" w:rsidRPr="0003022E" w:rsidRDefault="00AB129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终极技能音效不对</w:t>
            </w:r>
          </w:p>
        </w:tc>
        <w:tc>
          <w:tcPr>
            <w:tcW w:w="1073" w:type="dxa"/>
          </w:tcPr>
          <w:p w:rsidR="00AB129B" w:rsidRPr="006267EC" w:rsidRDefault="00AB129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M</w:t>
            </w:r>
            <w:r>
              <w:rPr>
                <w:rFonts w:hint="eastAsia"/>
                <w:b/>
                <w:lang w:eastAsia="zh-CN"/>
              </w:rPr>
              <w:t>edium</w:t>
            </w:r>
          </w:p>
        </w:tc>
        <w:tc>
          <w:tcPr>
            <w:tcW w:w="4828" w:type="dxa"/>
          </w:tcPr>
          <w:p w:rsidR="00AB129B" w:rsidRPr="0003022E" w:rsidRDefault="00AB129B" w:rsidP="00AB129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将音效合成，</w:t>
            </w:r>
            <w:r>
              <w:rPr>
                <w:rFonts w:hint="eastAsia"/>
                <w:b/>
                <w:lang w:eastAsia="zh-CN"/>
              </w:rPr>
              <w:t>bladeBig1  bladeBig2   bladeBig3</w:t>
            </w:r>
          </w:p>
        </w:tc>
        <w:tc>
          <w:tcPr>
            <w:tcW w:w="2325" w:type="dxa"/>
          </w:tcPr>
          <w:p w:rsidR="00AB129B" w:rsidRPr="0003022E" w:rsidRDefault="00AB129B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徐思雨</w:t>
            </w:r>
          </w:p>
        </w:tc>
        <w:tc>
          <w:tcPr>
            <w:tcW w:w="984" w:type="dxa"/>
          </w:tcPr>
          <w:p w:rsidR="00AB129B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AB129B" w:rsidRPr="0003022E" w:rsidTr="0003022E">
        <w:trPr>
          <w:trHeight w:val="584"/>
        </w:trPr>
        <w:tc>
          <w:tcPr>
            <w:tcW w:w="1091" w:type="dxa"/>
          </w:tcPr>
          <w:p w:rsidR="00AB129B" w:rsidRPr="0003022E" w:rsidRDefault="007E084B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6.24</w:t>
            </w:r>
          </w:p>
        </w:tc>
        <w:tc>
          <w:tcPr>
            <w:tcW w:w="3398" w:type="dxa"/>
          </w:tcPr>
          <w:p w:rsidR="00AB129B" w:rsidRPr="0003022E" w:rsidRDefault="007E084B" w:rsidP="009721B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Boss </w:t>
            </w:r>
            <w:r>
              <w:rPr>
                <w:rFonts w:hint="eastAsia"/>
                <w:b/>
                <w:lang w:eastAsia="zh-CN"/>
              </w:rPr>
              <w:t>添加后纹理图片变成</w:t>
            </w:r>
            <w:r>
              <w:rPr>
                <w:rFonts w:hint="eastAsia"/>
                <w:b/>
                <w:lang w:eastAsia="zh-CN"/>
              </w:rPr>
              <w:t>9monster</w:t>
            </w:r>
          </w:p>
        </w:tc>
        <w:tc>
          <w:tcPr>
            <w:tcW w:w="1073" w:type="dxa"/>
          </w:tcPr>
          <w:p w:rsidR="00AB129B" w:rsidRPr="004E37B5" w:rsidRDefault="007E084B" w:rsidP="002D7C53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Hight</w:t>
            </w:r>
            <w:proofErr w:type="spellEnd"/>
          </w:p>
        </w:tc>
        <w:tc>
          <w:tcPr>
            <w:tcW w:w="4828" w:type="dxa"/>
          </w:tcPr>
          <w:p w:rsidR="00AB129B" w:rsidRPr="0003022E" w:rsidRDefault="007E084B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由于纹理名字冲突，</w:t>
            </w:r>
            <w:r>
              <w:rPr>
                <w:rFonts w:hint="eastAsia"/>
                <w:b/>
                <w:lang w:eastAsia="zh-CN"/>
              </w:rPr>
              <w:t>9Monster</w:t>
            </w:r>
            <w:r>
              <w:rPr>
                <w:rFonts w:hint="eastAsia"/>
                <w:b/>
                <w:lang w:eastAsia="zh-CN"/>
              </w:rPr>
              <w:t>覆盖掉</w:t>
            </w:r>
            <w:r>
              <w:rPr>
                <w:rFonts w:hint="eastAsia"/>
                <w:b/>
                <w:lang w:eastAsia="zh-CN"/>
              </w:rPr>
              <w:t>23Monster</w:t>
            </w:r>
          </w:p>
        </w:tc>
        <w:tc>
          <w:tcPr>
            <w:tcW w:w="2325" w:type="dxa"/>
          </w:tcPr>
          <w:p w:rsidR="00AB129B" w:rsidRPr="0003022E" w:rsidRDefault="004F3317" w:rsidP="002D7C53">
            <w:pPr>
              <w:spacing w:after="0" w:line="240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AB129B" w:rsidRPr="0003022E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6.25</w:t>
            </w:r>
          </w:p>
        </w:tc>
        <w:tc>
          <w:tcPr>
            <w:tcW w:w="3398" w:type="dxa"/>
          </w:tcPr>
          <w:p w:rsidR="004F3317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场景转换之间时间长达</w:t>
            </w:r>
            <w:r>
              <w:rPr>
                <w:rFonts w:hint="eastAsia"/>
                <w:b/>
                <w:lang w:eastAsia="zh-CN"/>
              </w:rPr>
              <w:t>3</w:t>
            </w:r>
            <w:r>
              <w:rPr>
                <w:rFonts w:hint="eastAsia"/>
                <w:b/>
                <w:lang w:eastAsia="zh-CN"/>
              </w:rPr>
              <w:t>秒</w:t>
            </w:r>
          </w:p>
        </w:tc>
        <w:tc>
          <w:tcPr>
            <w:tcW w:w="1073" w:type="dxa"/>
          </w:tcPr>
          <w:p w:rsidR="004F3317" w:rsidRPr="001A5FF1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Hight</w:t>
            </w:r>
            <w:proofErr w:type="spellEnd"/>
          </w:p>
        </w:tc>
        <w:tc>
          <w:tcPr>
            <w:tcW w:w="4828" w:type="dxa"/>
          </w:tcPr>
          <w:p w:rsidR="004F3317" w:rsidRDefault="004F3317" w:rsidP="001A5FF1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由于预加载资源不是在</w:t>
            </w:r>
            <w:r>
              <w:rPr>
                <w:rFonts w:hint="eastAsia"/>
                <w:b/>
                <w:lang w:eastAsia="zh-CN"/>
              </w:rPr>
              <w:t xml:space="preserve">Logo Scene </w:t>
            </w:r>
            <w:r>
              <w:rPr>
                <w:rFonts w:hint="eastAsia"/>
                <w:b/>
                <w:lang w:eastAsia="zh-CN"/>
              </w:rPr>
              <w:t>，将资源预加载调到</w:t>
            </w:r>
            <w:r>
              <w:rPr>
                <w:rFonts w:hint="eastAsia"/>
                <w:b/>
                <w:lang w:eastAsia="zh-CN"/>
              </w:rPr>
              <w:t>Logo Scene</w:t>
            </w:r>
          </w:p>
        </w:tc>
        <w:tc>
          <w:tcPr>
            <w:tcW w:w="2325" w:type="dxa"/>
          </w:tcPr>
          <w:p w:rsidR="004F3317" w:rsidRPr="0003022E" w:rsidRDefault="004F3317" w:rsidP="00563DC4">
            <w:pPr>
              <w:spacing w:after="0" w:line="240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4F3317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27CCC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25043D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FA0B49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B57F44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5E440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866EF7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4F3317" w:rsidRPr="0003022E" w:rsidTr="0003022E">
        <w:trPr>
          <w:trHeight w:val="584"/>
        </w:trPr>
        <w:tc>
          <w:tcPr>
            <w:tcW w:w="1091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4F3317" w:rsidRPr="0003022E" w:rsidRDefault="004F3317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313" w:rsidRDefault="00190313" w:rsidP="001E2B9A">
      <w:pPr>
        <w:spacing w:after="0" w:line="240" w:lineRule="auto"/>
      </w:pPr>
      <w:r>
        <w:separator/>
      </w:r>
    </w:p>
  </w:endnote>
  <w:endnote w:type="continuationSeparator" w:id="0">
    <w:p w:rsidR="00190313" w:rsidRDefault="00190313" w:rsidP="001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313" w:rsidRDefault="00190313" w:rsidP="001E2B9A">
      <w:pPr>
        <w:spacing w:after="0" w:line="240" w:lineRule="auto"/>
      </w:pPr>
      <w:r>
        <w:separator/>
      </w:r>
    </w:p>
  </w:footnote>
  <w:footnote w:type="continuationSeparator" w:id="0">
    <w:p w:rsidR="00190313" w:rsidRDefault="00190313" w:rsidP="001E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27CCC"/>
    <w:rsid w:val="0003022E"/>
    <w:rsid w:val="000404A9"/>
    <w:rsid w:val="00063EB0"/>
    <w:rsid w:val="00096341"/>
    <w:rsid w:val="000B1955"/>
    <w:rsid w:val="00190313"/>
    <w:rsid w:val="001A5FF1"/>
    <w:rsid w:val="001E2B9A"/>
    <w:rsid w:val="0025043D"/>
    <w:rsid w:val="003222A5"/>
    <w:rsid w:val="00421BAE"/>
    <w:rsid w:val="0044390A"/>
    <w:rsid w:val="004907DE"/>
    <w:rsid w:val="004E37B5"/>
    <w:rsid w:val="004F3317"/>
    <w:rsid w:val="005E4402"/>
    <w:rsid w:val="006267EC"/>
    <w:rsid w:val="00665B9A"/>
    <w:rsid w:val="0079168A"/>
    <w:rsid w:val="007A4758"/>
    <w:rsid w:val="007E084B"/>
    <w:rsid w:val="00866EF7"/>
    <w:rsid w:val="008806CB"/>
    <w:rsid w:val="00896F51"/>
    <w:rsid w:val="009721B3"/>
    <w:rsid w:val="00AB129B"/>
    <w:rsid w:val="00B57F44"/>
    <w:rsid w:val="00B65AC2"/>
    <w:rsid w:val="00D03C8B"/>
    <w:rsid w:val="00D3735F"/>
    <w:rsid w:val="00D44422"/>
    <w:rsid w:val="00DA7C6A"/>
    <w:rsid w:val="00DF4EA7"/>
    <w:rsid w:val="00E0415E"/>
    <w:rsid w:val="00ED681C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120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23</cp:revision>
  <dcterms:created xsi:type="dcterms:W3CDTF">2015-04-29T12:44:00Z</dcterms:created>
  <dcterms:modified xsi:type="dcterms:W3CDTF">2015-06-26T14:34:00Z</dcterms:modified>
</cp:coreProperties>
</file>